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07577862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00000002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0000000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1B1F42F" w14:textId="77777777" w:rsidTr="00325C61">
        <w:tc>
          <w:tcPr>
            <w:tcW w:w="7735" w:type="dxa"/>
            <w:vMerge/>
          </w:tcPr>
          <w:p w14:paraId="00000004" w14:textId="0C40E2D4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00000005" w14:textId="7B0F8F1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00000006" w14:textId="1EF153CD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00000007" w14:textId="77777777" w:rsidR="00957958" w:rsidRPr="0077256B" w:rsidRDefault="00957958">
      <w:pPr>
        <w:ind w:firstLine="0"/>
        <w:rPr>
          <w:rFonts w:cs="Calibri Light"/>
        </w:rPr>
      </w:pPr>
    </w:p>
    <w:p w14:paraId="04C4E275" w14:textId="19BB498B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1D045D3D" w14:textId="649DD9ED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6BEBC79F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DA16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514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D434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350E8591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191E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92E785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D436" w14:textId="4C0974FC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A7C880" w14:textId="3EC62C36"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C3A8C6" w14:textId="539AE79C"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5CFB3FF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753A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5D00D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F54E76" w14:textId="78B43D43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8A46B2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2124" w14:textId="37BD7D15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B9444F" w14:textId="210B04DC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7E698F" w14:textId="359F1B44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2C3E37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15E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E7FFE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504715" w14:textId="33E5D725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CC8301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4425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72247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ECFD8F" w14:textId="137B7F4F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C44413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A838" w14:textId="7B744D44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44448A" w14:textId="37C52436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060D97" w14:textId="03CFBD83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1AAC94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51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4E7A3F" w14:textId="53A60CD3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B4AF03" w14:textId="3A397B1B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FEFD09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96630" w14:textId="4F9A11AE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D229C3" w14:textId="2446EA5F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98EE03" w14:textId="4A34885C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72C0C41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11EAB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A277C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DA48E9" w14:textId="5C600B2F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528D085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EBF5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0F07BF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A8FA0A" w14:textId="6B99FB24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107EB6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6F4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0B052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D1ADDE" w14:textId="0D447198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761346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F7CE8" w14:textId="64A531E0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C78E9E" w14:textId="748555CC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B74865" w14:textId="15C67BB5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E8833F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4ABAA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DA547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E79D3E" w14:textId="7A849E06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12BCB1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E0F14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D53A46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295842" w14:textId="4CAF5320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1CC7C3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3FF2" w14:textId="30774D45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70F3DE" w14:textId="77438655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485407" w14:textId="7D14D1B5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11920B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2492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75BFAC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46D9A9" w14:textId="22BDF9DA" w:rsidR="00726FFD" w:rsidRDefault="00726FFD" w:rsidP="00950F68">
            <w:pPr>
              <w:rPr>
                <w:lang w:val="es-US"/>
              </w:rPr>
            </w:pPr>
          </w:p>
        </w:tc>
      </w:tr>
    </w:tbl>
    <w:p w14:paraId="16BE53D5" w14:textId="743F2A1C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20496B0C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06AA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1BFE719E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632E" w14:textId="439A67A2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95C1E9" w14:textId="662CA120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3CFE8F" w14:textId="592E29CE" w:rsidR="00726FFD" w:rsidRPr="00E103E3" w:rsidRDefault="00726FFD" w:rsidP="00950F68"/>
        </w:tc>
      </w:tr>
      <w:tr w:rsidR="00726FFD" w:rsidRPr="00E103E3" w14:paraId="576E821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80B0" w14:textId="2C1BDA82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AA8717" w14:textId="15868F1A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0D4074" w14:textId="77777777" w:rsidR="00726FFD" w:rsidRPr="00E103E3" w:rsidRDefault="00726FFD" w:rsidP="00950F68"/>
        </w:tc>
      </w:tr>
      <w:tr w:rsidR="00726FFD" w:rsidRPr="00E103E3" w14:paraId="58243C4A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635A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CD59F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017CF9" w14:textId="77777777" w:rsidR="00726FFD" w:rsidRPr="00E103E3" w:rsidRDefault="00726FFD" w:rsidP="00950F68"/>
        </w:tc>
      </w:tr>
      <w:tr w:rsidR="00726FFD" w:rsidRPr="00E103E3" w14:paraId="49808FBA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C8F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0E61CD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CABB4F" w14:textId="77777777" w:rsidR="00726FFD" w:rsidRPr="00E103E3" w:rsidRDefault="00726FFD" w:rsidP="00950F68"/>
        </w:tc>
      </w:tr>
      <w:tr w:rsidR="00726FFD" w:rsidRPr="00E103E3" w14:paraId="1235918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BE17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876B4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2C0E84" w14:textId="77777777" w:rsidR="00726FFD" w:rsidRPr="00E103E3" w:rsidRDefault="00726FFD" w:rsidP="00950F68"/>
        </w:tc>
      </w:tr>
      <w:tr w:rsidR="00726FFD" w:rsidRPr="00E103E3" w14:paraId="1533761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B32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6E34F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F37746" w14:textId="77777777" w:rsidR="00726FFD" w:rsidRPr="00E103E3" w:rsidRDefault="00726FFD" w:rsidP="00950F68"/>
        </w:tc>
      </w:tr>
      <w:tr w:rsidR="00726FFD" w:rsidRPr="00E103E3" w14:paraId="7869545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092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7F2FF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5F771C" w14:textId="77777777" w:rsidR="00726FFD" w:rsidRPr="00E103E3" w:rsidRDefault="00726FFD" w:rsidP="00950F68"/>
        </w:tc>
      </w:tr>
      <w:tr w:rsidR="00726FFD" w:rsidRPr="00E103E3" w14:paraId="6B840155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21CB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63D60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16533C" w14:textId="77777777" w:rsidR="00726FFD" w:rsidRPr="00E103E3" w:rsidRDefault="00726FFD" w:rsidP="00950F68"/>
        </w:tc>
      </w:tr>
      <w:tr w:rsidR="00726FFD" w:rsidRPr="00E103E3" w14:paraId="72D934D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E3D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526EF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770A76" w14:textId="77777777" w:rsidR="00726FFD" w:rsidRPr="00E103E3" w:rsidRDefault="00726FFD" w:rsidP="00950F68"/>
        </w:tc>
      </w:tr>
      <w:tr w:rsidR="00726FFD" w:rsidRPr="00E103E3" w14:paraId="4EA91A6F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3231A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A689FD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089E2D" w14:textId="77777777" w:rsidR="00726FFD" w:rsidRPr="00E103E3" w:rsidRDefault="00726FFD" w:rsidP="00950F68"/>
        </w:tc>
      </w:tr>
      <w:tr w:rsidR="00726FFD" w:rsidRPr="00E103E3" w14:paraId="49C5F7A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4DF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B30F2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59EC2B" w14:textId="77777777" w:rsidR="00726FFD" w:rsidRPr="00E103E3" w:rsidRDefault="00726FFD" w:rsidP="00950F68"/>
        </w:tc>
      </w:tr>
      <w:tr w:rsidR="00726FFD" w:rsidRPr="00E103E3" w14:paraId="3823676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5D4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193FE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B68BF1" w14:textId="77777777" w:rsidR="00726FFD" w:rsidRPr="00E103E3" w:rsidRDefault="00726FFD" w:rsidP="00950F68"/>
        </w:tc>
      </w:tr>
    </w:tbl>
    <w:p w14:paraId="363F59B3" w14:textId="143354D3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1049D263" w14:textId="7B18C820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52A1A5BA" w14:textId="0EC202A2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471F5629" w14:textId="24785430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72CAF539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044F2326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5FE3B80B" w14:textId="11A6936E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1BCBF636" w14:textId="29ABC443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10259" w14:textId="206D4A66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3F1D1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09E78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C1645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543E4449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8BD4998" w14:textId="77777777" w:rsidR="00C71BDC" w:rsidRDefault="00C71BDC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7A93631A" w14:textId="77777777" w:rsidR="00C71BDC" w:rsidRDefault="00C71BDC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EB4A" w14:textId="7AB13035" w:rsidR="00C71BDC" w:rsidRDefault="00C71BDC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69A6" w14:textId="451884B0" w:rsidR="00C71BDC" w:rsidRDefault="00C71BDC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D136" w14:textId="58A7247C" w:rsidR="00C71BDC" w:rsidRDefault="00C71BDC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B82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393224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5E96399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42CE446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93E19A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E6B4622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46E42B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5035C4B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CF8B15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BB744E0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0D9EDB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380482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B5C405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5D1CB9A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20AD4B2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48E7DC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97B9E8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67D37C0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CD075A7" w14:textId="77777777" w:rsidR="00C71BDC" w:rsidRDefault="00C71BDC" w:rsidP="00EE03FB">
            <w:pPr>
              <w:pStyle w:val="Cuerpo"/>
            </w:pPr>
          </w:p>
        </w:tc>
      </w:tr>
    </w:tbl>
    <w:p w14:paraId="151BFC52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08060386" w14:textId="7751B865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3252A40E" w14:textId="4A621B55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5ECA02D5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1CB19766" w14:textId="77777777" w:rsidTr="00950F68">
        <w:tc>
          <w:tcPr>
            <w:tcW w:w="1421" w:type="dxa"/>
            <w:shd w:val="clear" w:color="auto" w:fill="2898B7"/>
          </w:tcPr>
          <w:p w14:paraId="06DB8477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2E758FF7" w14:textId="3BC4CA72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14:paraId="6F20BC3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55E065E3" w14:textId="07974B0A" w:rsidR="009A5A5D" w:rsidRPr="003F2F3B" w:rsidRDefault="009A5A5D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6AF1534E" w14:textId="77777777" w:rsidTr="00950F68">
        <w:tc>
          <w:tcPr>
            <w:tcW w:w="15730" w:type="dxa"/>
            <w:gridSpan w:val="4"/>
            <w:shd w:val="clear" w:color="auto" w:fill="2898B7"/>
          </w:tcPr>
          <w:p w14:paraId="6409E70A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362612AF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1F87C1E4" w14:textId="52266705" w:rsidR="009A5A5D" w:rsidRPr="00486FB0" w:rsidRDefault="009A5A5D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14:paraId="4F328101" w14:textId="77777777" w:rsidTr="00950F68">
        <w:tc>
          <w:tcPr>
            <w:tcW w:w="15730" w:type="dxa"/>
            <w:gridSpan w:val="4"/>
            <w:shd w:val="clear" w:color="auto" w:fill="2898B7"/>
          </w:tcPr>
          <w:p w14:paraId="6DA788A8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0DD47342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2AFED8EB" w14:textId="264B00FC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6E80C686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457FD" w14:textId="77777777" w:rsidR="003329CB" w:rsidRDefault="003329CB">
      <w:r>
        <w:separator/>
      </w:r>
    </w:p>
  </w:endnote>
  <w:endnote w:type="continuationSeparator" w:id="0">
    <w:p w14:paraId="594A5F1A" w14:textId="77777777" w:rsidR="003329CB" w:rsidRDefault="0033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1D" w14:textId="6691CF28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0000031E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8D7AAF7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1B" w14:textId="13DAA55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000031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E394462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B0CAC" w14:textId="77777777" w:rsidR="003329CB" w:rsidRDefault="003329CB">
      <w:r>
        <w:separator/>
      </w:r>
    </w:p>
  </w:footnote>
  <w:footnote w:type="continuationSeparator" w:id="0">
    <w:p w14:paraId="7BEC526C" w14:textId="77777777" w:rsidR="003329CB" w:rsidRDefault="0033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13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06846BD3" w14:textId="77777777">
      <w:trPr>
        <w:trHeight w:val="1024"/>
      </w:trPr>
      <w:tc>
        <w:tcPr>
          <w:tcW w:w="2552" w:type="dxa"/>
          <w:shd w:val="clear" w:color="auto" w:fill="auto"/>
        </w:tcPr>
        <w:p w14:paraId="0000031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3922C035" wp14:editId="0534844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000315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0000316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00000317" w14:textId="013BDF81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000031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00000319" w14:textId="09290C3F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0000031A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47AAED90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5A6EFE9C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10999566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6F2A99FC" wp14:editId="5062474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F052924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4084809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3CC041C9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6A87E8F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90BF2D0" w14:textId="31930890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  <w:r w:rsidR="00AA19DF">
            <w:rPr>
              <w:rFonts w:ascii="Calibri" w:hAnsi="Calibri"/>
              <w:color w:val="000000"/>
              <w:sz w:val="22"/>
              <w:szCs w:val="22"/>
            </w:rPr>
            <w:t>XX/XX/XXXX</w:t>
          </w:r>
        </w:p>
      </w:tc>
    </w:tr>
  </w:tbl>
  <w:p w14:paraId="000003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0020A1B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ff3"/>
      <w:tblW w:w="10489" w:type="dxa"/>
      <w:tblInd w:w="277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6EB4D358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142F0B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1522F941" wp14:editId="79C0E55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BC73122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53B4CF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A8A305A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26DE363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4CB8F5A7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A1CD958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2FCAE0E8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4113933C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3B35222C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2C0D679" wp14:editId="3AF09D0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6CC9BB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883B2F1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1F74C79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5E1A5482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3328D8D8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7044A8D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AACD052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973"/>
    <w:multiLevelType w:val="hybridMultilevel"/>
    <w:tmpl w:val="1D70923E"/>
    <w:numStyleLink w:val="Estiloimportado2"/>
  </w:abstractNum>
  <w:abstractNum w:abstractNumId="11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658AFB6E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856591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BF628C4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0EEF5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36E612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18CA792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31E89D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27C39E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FA45E0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58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329CB"/>
    <w:rsid w:val="003700DD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5A5D"/>
    <w:rsid w:val="009B2D0E"/>
    <w:rsid w:val="00A1376A"/>
    <w:rsid w:val="00A17733"/>
    <w:rsid w:val="00A32C61"/>
    <w:rsid w:val="00A72AE8"/>
    <w:rsid w:val="00A908C8"/>
    <w:rsid w:val="00AA19DF"/>
    <w:rsid w:val="00AC256C"/>
    <w:rsid w:val="00AD32FB"/>
    <w:rsid w:val="00B17EF6"/>
    <w:rsid w:val="00B2115D"/>
    <w:rsid w:val="00BD6B43"/>
    <w:rsid w:val="00C71BDC"/>
    <w:rsid w:val="00C75712"/>
    <w:rsid w:val="00C87CD2"/>
    <w:rsid w:val="00CB3320"/>
    <w:rsid w:val="00D20AC1"/>
    <w:rsid w:val="00D60E80"/>
    <w:rsid w:val="00D76D83"/>
    <w:rsid w:val="00D939CE"/>
    <w:rsid w:val="00E61936"/>
    <w:rsid w:val="00E90129"/>
    <w:rsid w:val="00E94CD9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5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2020_ISW_Segundo_Parcial_Template.dotx</Template>
  <TotalTime>1</TotalTime>
  <Pages>5</Pages>
  <Words>96</Words>
  <Characters>499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MC;JR</dc:creator>
  <cp:lastModifiedBy>Judith Meles</cp:lastModifiedBy>
  <cp:revision>2</cp:revision>
  <dcterms:created xsi:type="dcterms:W3CDTF">2020-07-24T23:49:00Z</dcterms:created>
  <dcterms:modified xsi:type="dcterms:W3CDTF">2020-07-24T23:49:00Z</dcterms:modified>
</cp:coreProperties>
</file>